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74271" w14:textId="4EFB4BD9" w:rsidR="00C40850" w:rsidRDefault="00E02453" w:rsidP="00E02453">
      <w:pPr>
        <w:pStyle w:val="Heading1"/>
        <w:spacing w:before="0"/>
      </w:pPr>
      <w:r>
        <w:t>Auditor</w:t>
      </w:r>
      <w:r w:rsidR="00B95B74">
        <w:t xml:space="preserve"> Guide</w:t>
      </w:r>
      <w:bookmarkStart w:id="0" w:name="_GoBack"/>
      <w:bookmarkEnd w:id="0"/>
    </w:p>
    <w:p w14:paraId="06BCE463" w14:textId="77777777" w:rsidR="00E02453" w:rsidRPr="00E02453" w:rsidRDefault="00E02453" w:rsidP="00B95B74">
      <w:pPr>
        <w:jc w:val="center"/>
        <w:rPr>
          <w:rFonts w:ascii="Times New Roman" w:eastAsia="Times New Roman" w:hAnsi="Times New Roman" w:cs="Times New Roman"/>
          <w:color w:val="auto"/>
          <w:lang w:val="en-CA" w:eastAsia="en-US"/>
        </w:rPr>
      </w:pPr>
      <w:r w:rsidRPr="00E02453">
        <w:rPr>
          <w:rFonts w:ascii="Times New Roman" w:eastAsia="Times New Roman" w:hAnsi="Times New Roman" w:cs="Times New Roman"/>
          <w:noProof/>
          <w:color w:val="auto"/>
          <w:lang w:eastAsia="en-US"/>
        </w:rPr>
        <w:drawing>
          <wp:inline distT="0" distB="0" distL="0" distR="0" wp14:anchorId="22131FC4" wp14:editId="52B67440">
            <wp:extent cx="4398645" cy="3923665"/>
            <wp:effectExtent l="0" t="0" r="0" b="0"/>
            <wp:docPr id="1" name="Picture 1" descr="ttp://bryanabsmith.com/auditor/screen_pre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bryanabsmith.com/auditor/screen_pre1.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5CD8" w14:textId="77777777" w:rsidR="00C40850" w:rsidRDefault="00C40850"/>
    <w:sdt>
      <w:sdtPr>
        <w:id w:val="1195804984"/>
        <w:placeholder>
          <w:docPart w:val="F420FEC4003DA44B856D67ABCE682573"/>
        </w:placeholder>
        <w:temporary/>
        <w:showingPlcHdr/>
        <w15:appearance w15:val="hidden"/>
      </w:sdtPr>
      <w:sdtEndPr/>
      <w:sdtContent>
        <w:p w14:paraId="65008AC1" w14:textId="77777777" w:rsidR="00C40850" w:rsidRDefault="00CD718B">
          <w:pPr>
            <w:pStyle w:val="Heading2"/>
          </w:pPr>
          <w:r>
            <w:t>Heading 2</w:t>
          </w:r>
        </w:p>
      </w:sdtContent>
    </w:sdt>
    <w:sdt>
      <w:sdtPr>
        <w:id w:val="981963998"/>
        <w:placeholder>
          <w:docPart w:val="AAF7256E954B5143B69192237C3DC6FB"/>
        </w:placeholder>
        <w:temporary/>
        <w:showingPlcHdr/>
        <w15:appearance w15:val="hidden"/>
      </w:sdtPr>
      <w:sdtEndPr/>
      <w:sdtContent>
        <w:p w14:paraId="60D80878" w14:textId="77777777" w:rsidR="00C40850" w:rsidRDefault="00CD718B">
          <w:r>
            <w:t xml:space="preserve">View and edit this document in Word on your computer, tablet, or </w:t>
          </w:r>
          <w:r>
            <w:t>phone. 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1657343082"/>
        <w:placeholder>
          <w:docPart w:val="B234CE88A7E83049B3E15531F5429CE4"/>
        </w:placeholder>
        <w:temporary/>
        <w:showingPlcHdr/>
        <w15:appearance w15:val="hidden"/>
      </w:sdtPr>
      <w:sdtEndPr/>
      <w:sdtContent>
        <w:p w14:paraId="5AC9D52F" w14:textId="77777777" w:rsidR="00C40850" w:rsidRDefault="00CD718B">
          <w:pPr>
            <w:pStyle w:val="Quote"/>
          </w:pPr>
          <w:r>
            <w:t>“Quote”</w:t>
          </w:r>
        </w:p>
      </w:sdtContent>
    </w:sdt>
    <w:sdt>
      <w:sdtPr>
        <w:id w:val="-1790962327"/>
        <w:placeholder>
          <w:docPart w:val="AFC32EEDAFC7B14E8F8305D193FCB560"/>
        </w:placeholder>
        <w:temporary/>
        <w:showingPlcHdr/>
        <w15:appearance w15:val="hidden"/>
      </w:sdtPr>
      <w:sdtEndPr/>
      <w:sdtContent>
        <w:p w14:paraId="0C045401" w14:textId="77777777" w:rsidR="00C40850" w:rsidRDefault="00CD718B">
          <w:r>
            <w:t>Use styles to easily format your Word documents in no ti</w:t>
          </w:r>
          <w:r>
            <w:t>me:</w:t>
          </w:r>
        </w:p>
      </w:sdtContent>
    </w:sdt>
    <w:sdt>
      <w:sdtPr>
        <w:id w:val="1928380612"/>
        <w:placeholder>
          <w:docPart w:val="B47358CE137BD945B73553668FAF5474"/>
        </w:placeholder>
        <w:temporary/>
        <w:showingPlcHdr/>
        <w15:appearance w15:val="hidden"/>
      </w:sdtPr>
      <w:sdtEndPr/>
      <w:sdtContent>
        <w:p w14:paraId="1D175B5E" w14:textId="77777777" w:rsidR="00C40850" w:rsidRDefault="00CD718B">
          <w:pPr>
            <w:pStyle w:val="ListBullet"/>
          </w:pPr>
          <w:r>
            <w:t>For example, this text uses the List Bullet style.</w:t>
          </w:r>
        </w:p>
        <w:p w14:paraId="2418F70C" w14:textId="77777777" w:rsidR="00C40850" w:rsidRDefault="00CD718B">
          <w:pPr>
            <w:pStyle w:val="ListBullet"/>
          </w:pPr>
          <w:r>
            <w:lastRenderedPageBreak/>
            <w:t>On the Home tab of the ribbon, check out Styles to apply the formatting you want with just a tap.</w:t>
          </w:r>
        </w:p>
      </w:sdtContent>
    </w:sdt>
    <w:sectPr w:rsidR="00C40850" w:rsidSect="00B95B74">
      <w:footerReference w:type="default" r:id="rId9"/>
      <w:footerReference w:type="first" r:id="rId10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5918A" w14:textId="77777777" w:rsidR="00CD718B" w:rsidRDefault="00CD718B">
      <w:pPr>
        <w:spacing w:before="0" w:after="0" w:line="240" w:lineRule="auto"/>
      </w:pPr>
      <w:r>
        <w:separator/>
      </w:r>
    </w:p>
    <w:p w14:paraId="617D0DA2" w14:textId="77777777" w:rsidR="00CD718B" w:rsidRDefault="00CD718B"/>
  </w:endnote>
  <w:endnote w:type="continuationSeparator" w:id="0">
    <w:p w14:paraId="0D9ED0C8" w14:textId="77777777" w:rsidR="00CD718B" w:rsidRDefault="00CD718B">
      <w:pPr>
        <w:spacing w:before="0" w:after="0" w:line="240" w:lineRule="auto"/>
      </w:pPr>
      <w:r>
        <w:continuationSeparator/>
      </w:r>
    </w:p>
    <w:p w14:paraId="20BC5203" w14:textId="77777777" w:rsidR="00CD718B" w:rsidRDefault="00CD71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DFD68" w14:textId="77777777" w:rsidR="00C40850" w:rsidRDefault="00CD71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B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04332" w14:textId="77777777" w:rsidR="00C40850" w:rsidRDefault="00E02453">
    <w:pPr>
      <w:pStyle w:val="Footer"/>
    </w:pPr>
    <w:r>
      <w:t>Auditor Guide, version 1.0 (Updated July 2015)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7AAE9" w14:textId="77777777" w:rsidR="00CD718B" w:rsidRDefault="00CD718B">
      <w:pPr>
        <w:spacing w:before="0" w:after="0" w:line="240" w:lineRule="auto"/>
      </w:pPr>
      <w:r>
        <w:separator/>
      </w:r>
    </w:p>
    <w:p w14:paraId="42147E8B" w14:textId="77777777" w:rsidR="00CD718B" w:rsidRDefault="00CD718B"/>
  </w:footnote>
  <w:footnote w:type="continuationSeparator" w:id="0">
    <w:p w14:paraId="7897D7D2" w14:textId="77777777" w:rsidR="00CD718B" w:rsidRDefault="00CD718B">
      <w:pPr>
        <w:spacing w:before="0" w:after="0" w:line="240" w:lineRule="auto"/>
      </w:pPr>
      <w:r>
        <w:continuationSeparator/>
      </w:r>
    </w:p>
    <w:p w14:paraId="743F8687" w14:textId="77777777" w:rsidR="00CD718B" w:rsidRDefault="00CD718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53"/>
    <w:rsid w:val="00B95B74"/>
    <w:rsid w:val="00C40850"/>
    <w:rsid w:val="00CD718B"/>
    <w:rsid w:val="00E0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9C14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8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ansmith/Library/Containers/com.microsoft.Word/Data/Library/Caches/TM10002076/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20FEC4003DA44B856D67ABCE682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ADC5B-471B-A346-BA92-BAE7748EF09B}"/>
      </w:docPartPr>
      <w:docPartBody>
        <w:p w:rsidR="00000000" w:rsidRDefault="00A251B3">
          <w:pPr>
            <w:pStyle w:val="F420FEC4003DA44B856D67ABCE682573"/>
          </w:pPr>
          <w:r>
            <w:t>Heading 2</w:t>
          </w:r>
        </w:p>
      </w:docPartBody>
    </w:docPart>
    <w:docPart>
      <w:docPartPr>
        <w:name w:val="AAF7256E954B5143B69192237C3DC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CC0EC-1C8F-3648-965E-85D6B4376239}"/>
      </w:docPartPr>
      <w:docPartBody>
        <w:p w:rsidR="00000000" w:rsidRDefault="00A251B3">
          <w:pPr>
            <w:pStyle w:val="AAF7256E954B5143B69192237C3DC6FB"/>
          </w:pPr>
          <w:r>
            <w:t xml:space="preserve">View and edit this document in Word on your computer, tablet, or phone. You can edit text; easily insert content such as pictures, shapes, and </w:t>
          </w:r>
          <w:r>
            <w:t>tables; and seamlessly save the document to the cloud from Word on your Windows, Mac, Android, or iOS device.</w:t>
          </w:r>
        </w:p>
      </w:docPartBody>
    </w:docPart>
    <w:docPart>
      <w:docPartPr>
        <w:name w:val="B234CE88A7E83049B3E15531F5429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39D2C-82F4-734F-B1EC-4DFEDA51A8C5}"/>
      </w:docPartPr>
      <w:docPartBody>
        <w:p w:rsidR="00000000" w:rsidRDefault="00A251B3">
          <w:pPr>
            <w:pStyle w:val="B234CE88A7E83049B3E15531F5429CE4"/>
          </w:pPr>
          <w:r>
            <w:t>“Quote”</w:t>
          </w:r>
        </w:p>
      </w:docPartBody>
    </w:docPart>
    <w:docPart>
      <w:docPartPr>
        <w:name w:val="AFC32EEDAFC7B14E8F8305D193FCB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F11DD-CB1C-FA43-9737-918AB7565843}"/>
      </w:docPartPr>
      <w:docPartBody>
        <w:p w:rsidR="00000000" w:rsidRDefault="00A251B3">
          <w:pPr>
            <w:pStyle w:val="AFC32EEDAFC7B14E8F8305D193FCB560"/>
          </w:pPr>
          <w:r>
            <w:t>Use styles to easily format your Word documents in no time:</w:t>
          </w:r>
        </w:p>
      </w:docPartBody>
    </w:docPart>
    <w:docPart>
      <w:docPartPr>
        <w:name w:val="B47358CE137BD945B73553668FAF5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1FC83-CB44-FE47-ACDD-4EB977B24BEE}"/>
      </w:docPartPr>
      <w:docPartBody>
        <w:p w:rsidR="00953996" w:rsidRDefault="00A251B3">
          <w:pPr>
            <w:pStyle w:val="ListBullet"/>
          </w:pPr>
          <w:r>
            <w:t>For example, this text uses the List Bullet style.</w:t>
          </w:r>
        </w:p>
        <w:p w:rsidR="00000000" w:rsidRDefault="00A251B3">
          <w:pPr>
            <w:pStyle w:val="B47358CE137BD945B73553668FAF5474"/>
          </w:pPr>
          <w:r>
            <w:t>On the Home tab of the ribb</w:t>
          </w:r>
          <w:r>
            <w:t>on, check out Styles to apply the formatting you want with just a tap.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B3"/>
    <w:rsid w:val="00A2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BACA6D9DB56140929515553EDA2914">
    <w:name w:val="7FBACA6D9DB56140929515553EDA2914"/>
  </w:style>
  <w:style w:type="paragraph" w:customStyle="1" w:styleId="00EEAE58D8EC21478BEBEBA020329DB9">
    <w:name w:val="00EEAE58D8EC21478BEBEBA020329DB9"/>
  </w:style>
  <w:style w:type="paragraph" w:customStyle="1" w:styleId="F420FEC4003DA44B856D67ABCE682573">
    <w:name w:val="F420FEC4003DA44B856D67ABCE682573"/>
  </w:style>
  <w:style w:type="paragraph" w:customStyle="1" w:styleId="AAF7256E954B5143B69192237C3DC6FB">
    <w:name w:val="AAF7256E954B5143B69192237C3DC6FB"/>
  </w:style>
  <w:style w:type="paragraph" w:customStyle="1" w:styleId="B234CE88A7E83049B3E15531F5429CE4">
    <w:name w:val="B234CE88A7E83049B3E15531F5429CE4"/>
  </w:style>
  <w:style w:type="paragraph" w:customStyle="1" w:styleId="AFC32EEDAFC7B14E8F8305D193FCB560">
    <w:name w:val="AFC32EEDAFC7B14E8F8305D193FCB560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val="en-US"/>
    </w:rPr>
  </w:style>
  <w:style w:type="paragraph" w:customStyle="1" w:styleId="B47358CE137BD945B73553668FAF5474">
    <w:name w:val="B47358CE137BD945B73553668FAF5474"/>
  </w:style>
  <w:style w:type="paragraph" w:customStyle="1" w:styleId="7DD7409985262945ACE16E5848285374">
    <w:name w:val="7DD7409985262945ACE16E5848285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32D1F7-C0DB-7741-B20C-E98757ACB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2</TotalTime>
  <Pages>2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Smith</dc:creator>
  <cp:keywords/>
  <dc:description/>
  <cp:lastModifiedBy>Bryan Smith</cp:lastModifiedBy>
  <cp:revision>2</cp:revision>
  <dcterms:created xsi:type="dcterms:W3CDTF">2015-07-16T16:31:00Z</dcterms:created>
  <dcterms:modified xsi:type="dcterms:W3CDTF">2015-07-16T16:33:00Z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